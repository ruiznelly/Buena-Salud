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Default="00AD6E6B" w:rsidP="006D6088"/>
        </w:tc>
        <w:tc>
          <w:tcPr>
            <w:tcW w:w="8431" w:type="dxa"/>
            <w:gridSpan w:val="2"/>
            <w:shd w:val="clear" w:color="auto" w:fill="auto"/>
          </w:tcPr>
          <w:p w:rsidR="00AD6E6B" w:rsidRDefault="00F1113C" w:rsidP="00AD6E6B">
            <w:pPr>
              <w:pStyle w:val="Heading1"/>
            </w:pPr>
            <w:r>
              <w:t>Q</w:t>
            </w:r>
            <w:r w:rsidR="004A619A">
              <w:t>uote</w:t>
            </w:r>
          </w:p>
        </w:tc>
      </w:tr>
      <w:tr w:rsidR="00F56369">
        <w:trPr>
          <w:trHeight w:val="288"/>
          <w:jc w:val="center"/>
        </w:trPr>
        <w:sdt>
          <w:sdtPr>
            <w:id w:val="716560723"/>
            <w:placeholder>
              <w:docPart w:val="424013FCB447412FAFBBF78E30069323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1E3C2E" w:rsidRDefault="00A50D17" w:rsidP="00304BC4">
                <w:pPr>
                  <w:pStyle w:val="slogan"/>
                </w:pPr>
                <w:r>
                  <w:t xml:space="preserve">Web Developer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Default="00F56369" w:rsidP="00304275">
            <w:pPr>
              <w:pStyle w:val="DateandNumber"/>
            </w:pPr>
            <w:r w:rsidRPr="000E042A">
              <w:t xml:space="preserve">Date: </w:t>
            </w:r>
            <w:sdt>
              <w:sdtPr>
                <w:id w:val="716560726"/>
                <w:placeholder>
                  <w:docPart w:val="0B6A8FA1D20C410BA3D9812859A24692"/>
                </w:placeholder>
                <w:date w:fullDate="2016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50D17">
                  <w:t>9/30/2016</w:t>
                </w:r>
              </w:sdtContent>
            </w:sdt>
          </w:p>
          <w:p w:rsidR="00F56369" w:rsidRDefault="009C1689" w:rsidP="00304275">
            <w:pPr>
              <w:pStyle w:val="DateandNumber"/>
            </w:pPr>
            <w:r>
              <w:t>INVOICE</w:t>
            </w:r>
            <w:r w:rsidR="00F56369" w:rsidRPr="000E042A">
              <w:t xml:space="preserve"> # </w:t>
            </w:r>
            <w:sdt>
              <w:sdtPr>
                <w:id w:val="716560728"/>
                <w:placeholder>
                  <w:docPart w:val="1D1967B5422642C8B9EDF8D3489CAF1A"/>
                </w:placeholder>
              </w:sdtPr>
              <w:sdtEndPr/>
              <w:sdtContent>
                <w:r w:rsidR="00A50D17">
                  <w:t>112</w:t>
                </w:r>
              </w:sdtContent>
            </w:sdt>
          </w:p>
          <w:p w:rsidR="00663E19" w:rsidRPr="000E042A" w:rsidRDefault="006F140B" w:rsidP="00304BC4">
            <w:pPr>
              <w:pStyle w:val="DateandNumber"/>
            </w:pPr>
            <w:r>
              <w:t>Expiratio</w:t>
            </w:r>
            <w:r w:rsidR="00663E19">
              <w:t xml:space="preserve">n Date: </w:t>
            </w:r>
            <w:sdt>
              <w:sdtPr>
                <w:id w:val="716560731"/>
                <w:placeholder>
                  <w:docPart w:val="050B590A94524236879EFC66C49FF30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50D17">
                  <w:t>[Enter date]</w:t>
                </w:r>
              </w:sdtContent>
            </w:sdt>
          </w:p>
        </w:tc>
      </w:tr>
      <w:tr w:rsidR="00FF6275" w:rsidRPr="007C370C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FF6275" w:rsidRDefault="00FF6275" w:rsidP="00FF6275">
            <w:pPr>
              <w:pStyle w:val="headings"/>
            </w:pPr>
            <w:r>
              <w:t>TO</w:t>
            </w:r>
          </w:p>
        </w:tc>
        <w:tc>
          <w:tcPr>
            <w:tcW w:w="2340" w:type="dxa"/>
            <w:shd w:val="clear" w:color="auto" w:fill="auto"/>
          </w:tcPr>
          <w:sdt>
            <w:sdtPr>
              <w:id w:val="716560479"/>
              <w:placeholder>
                <w:docPart w:val="8BA525CC1BF84413A95D644B7C1A6FA7"/>
              </w:placeholder>
            </w:sdtPr>
            <w:sdtEndPr/>
            <w:sdtContent>
              <w:p w:rsidR="00304BC4" w:rsidRPr="00A50D17" w:rsidRDefault="00A50D17" w:rsidP="00304BC4">
                <w:pPr>
                  <w:pStyle w:val="rightalignedtext"/>
                  <w:rPr>
                    <w:lang w:val="es-ES"/>
                  </w:rPr>
                </w:pPr>
                <w:r w:rsidRPr="00A50D17">
                  <w:rPr>
                    <w:lang w:val="es-ES"/>
                  </w:rPr>
                  <w:t xml:space="preserve">Centro Buena Salud </w:t>
                </w:r>
              </w:p>
            </w:sdtContent>
          </w:sdt>
          <w:p w:rsidR="00304BC4" w:rsidRPr="00A50D17" w:rsidRDefault="00304BC4" w:rsidP="00304BC4">
            <w:pPr>
              <w:pStyle w:val="rightalignedtext"/>
              <w:rPr>
                <w:lang w:val="es-ES"/>
              </w:rPr>
            </w:pPr>
          </w:p>
          <w:sdt>
            <w:sdtPr>
              <w:id w:val="716560484"/>
              <w:placeholder>
                <w:docPart w:val="42249168EF1D49F6B9E64BEB73F9AD9A"/>
              </w:placeholder>
            </w:sdtPr>
            <w:sdtEndPr/>
            <w:sdtContent>
              <w:p w:rsidR="00304BC4" w:rsidRPr="004A7646" w:rsidRDefault="00A50D17" w:rsidP="00304BC4">
                <w:pPr>
                  <w:pStyle w:val="rightalignedtext"/>
                  <w:rPr>
                    <w:lang w:val="es-ES"/>
                  </w:rPr>
                </w:pPr>
                <w:r w:rsidRPr="004A7646">
                  <w:rPr>
                    <w:b w:val="0"/>
                    <w:bCs/>
                    <w:lang w:val="es-ES"/>
                  </w:rPr>
                  <w:t>246 Clifton Ave</w:t>
                </w:r>
              </w:p>
            </w:sdtContent>
          </w:sdt>
          <w:sdt>
            <w:sdtPr>
              <w:id w:val="716560486"/>
              <w:placeholder>
                <w:docPart w:val="DD51DE5D2F8F4DD988CBFF82EBDF52B5"/>
              </w:placeholder>
            </w:sdtPr>
            <w:sdtEndPr/>
            <w:sdtContent>
              <w:p w:rsidR="00304BC4" w:rsidRPr="001E3C2E" w:rsidRDefault="00A50D17" w:rsidP="00304BC4">
                <w:pPr>
                  <w:pStyle w:val="rightalignedtext"/>
                </w:pPr>
                <w:r>
                  <w:rPr>
                    <w:b w:val="0"/>
                    <w:bCs/>
                  </w:rPr>
                  <w:t>Clifton, NJ 07011</w:t>
                </w:r>
              </w:p>
            </w:sdtContent>
          </w:sdt>
          <w:p w:rsidR="00304BC4" w:rsidRDefault="00304BC4" w:rsidP="00304BC4">
            <w:pPr>
              <w:pStyle w:val="rightalignedtext"/>
            </w:pPr>
          </w:p>
          <w:p w:rsidR="00FF6275" w:rsidRPr="000E042A" w:rsidRDefault="00304BC4" w:rsidP="00304BC4">
            <w:pPr>
              <w:pStyle w:val="rightalignedtext"/>
            </w:pPr>
            <w:r>
              <w:t xml:space="preserve">Customer ID </w:t>
            </w:r>
            <w:sdt>
              <w:sdtPr>
                <w:id w:val="716560494"/>
                <w:placeholder>
                  <w:docPart w:val="8D8EC01F3C5E412B80CA29FADCF447E6"/>
                </w:placeholder>
                <w:showingPlcHdr/>
              </w:sdtPr>
              <w:sdtEndPr/>
              <w:sdtContent>
                <w:r>
                  <w:t>[ABC12345]</w:t>
                </w:r>
              </w:sdtContent>
            </w:sdt>
          </w:p>
        </w:tc>
      </w:tr>
    </w:tbl>
    <w:p w:rsidR="00954EF9" w:rsidRDefault="00954EF9" w:rsidP="004F202D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260"/>
        <w:gridCol w:w="1620"/>
        <w:gridCol w:w="1440"/>
        <w:gridCol w:w="1440"/>
        <w:gridCol w:w="1440"/>
        <w:gridCol w:w="1440"/>
      </w:tblGrid>
      <w:tr w:rsidR="000F1048" w:rsidRPr="001E3C2E" w:rsidTr="00304BC4">
        <w:trPr>
          <w:cantSplit/>
          <w:trHeight w:val="216"/>
          <w:jc w:val="center"/>
        </w:trPr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1E3C2E" w:rsidRDefault="000F1048" w:rsidP="009355BA">
            <w:pPr>
              <w:pStyle w:val="ColumnHeadings"/>
            </w:pPr>
            <w:r>
              <w:t>Salesperson</w:t>
            </w:r>
          </w:p>
        </w:tc>
        <w:tc>
          <w:tcPr>
            <w:tcW w:w="126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1E3C2E" w:rsidRDefault="000F1048" w:rsidP="009355BA">
            <w:pPr>
              <w:pStyle w:val="ColumnHeadings"/>
            </w:pPr>
            <w:r>
              <w:t>Job</w:t>
            </w: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1E3C2E" w:rsidRDefault="000F1048" w:rsidP="009355BA">
            <w:pPr>
              <w:pStyle w:val="ColumnHeadings"/>
            </w:pPr>
            <w:r>
              <w:t>Shipping Method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1E3C2E" w:rsidRDefault="000F1048" w:rsidP="009355BA">
            <w:pPr>
              <w:pStyle w:val="ColumnHeadings"/>
            </w:pPr>
            <w:r>
              <w:t>Shipping Terms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1E3C2E" w:rsidRDefault="000F1048" w:rsidP="009355BA">
            <w:pPr>
              <w:pStyle w:val="ColumnHeadings"/>
            </w:pPr>
            <w:r>
              <w:t>Delivery Date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1E3C2E" w:rsidRDefault="000F1048" w:rsidP="009355BA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1E3C2E" w:rsidRDefault="000F1048" w:rsidP="009355BA">
            <w:pPr>
              <w:pStyle w:val="ColumnHeadings"/>
            </w:pPr>
            <w:r>
              <w:t>Due Date</w:t>
            </w:r>
          </w:p>
        </w:tc>
      </w:tr>
      <w:tr w:rsidR="000F1048" w:rsidRPr="001C2122" w:rsidTr="00304BC4">
        <w:trPr>
          <w:cantSplit/>
          <w:trHeight w:val="216"/>
          <w:jc w:val="center"/>
        </w:trPr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1C2122" w:rsidRDefault="000F1048" w:rsidP="002455B1"/>
        </w:tc>
        <w:tc>
          <w:tcPr>
            <w:tcW w:w="126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1C2122" w:rsidRDefault="000F1048" w:rsidP="002455B1"/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1C2122" w:rsidRDefault="000F1048" w:rsidP="002455B1"/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1C2122" w:rsidRDefault="000F1048" w:rsidP="002455B1"/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1C2122" w:rsidRDefault="000F1048" w:rsidP="002455B1"/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1C2122" w:rsidRDefault="00701639" w:rsidP="002455B1">
            <w:r>
              <w:t>Due on receipt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1C2122" w:rsidRDefault="00A50D17" w:rsidP="002455B1">
            <w:r>
              <w:t>09/28/2016</w:t>
            </w:r>
          </w:p>
        </w:tc>
      </w:tr>
    </w:tbl>
    <w:p w:rsidR="009C1689" w:rsidRDefault="009C1689" w:rsidP="00F56369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45"/>
        <w:gridCol w:w="1405"/>
        <w:gridCol w:w="2435"/>
        <w:gridCol w:w="1920"/>
        <w:gridCol w:w="1638"/>
        <w:gridCol w:w="1637"/>
      </w:tblGrid>
      <w:tr w:rsidR="00A50D17" w:rsidRPr="001E3C2E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1E3C2E" w:rsidRDefault="00F1654D" w:rsidP="009355BA">
            <w:pPr>
              <w:pStyle w:val="ColumnHeadings"/>
            </w:pPr>
            <w:r>
              <w:t>Qty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1E3C2E" w:rsidRDefault="00F1654D" w:rsidP="009355BA">
            <w:pPr>
              <w:pStyle w:val="ColumnHeadings"/>
            </w:pPr>
            <w:r>
              <w:t>Item #</w:t>
            </w: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1E3C2E" w:rsidRDefault="00F1654D" w:rsidP="009355BA">
            <w:pPr>
              <w:pStyle w:val="ColumnHeadings"/>
            </w:pPr>
            <w:r>
              <w:t>Description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1E3C2E" w:rsidRDefault="009C1689" w:rsidP="009355BA">
            <w:pPr>
              <w:pStyle w:val="ColumnHeadings"/>
            </w:pPr>
            <w:r>
              <w:t>Unit Price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1E3C2E" w:rsidRDefault="009C1689" w:rsidP="009355BA">
            <w:pPr>
              <w:pStyle w:val="ColumnHeadings"/>
            </w:pPr>
            <w:r>
              <w:t>Discount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1E3C2E" w:rsidRDefault="00F1654D" w:rsidP="009355BA">
            <w:pPr>
              <w:pStyle w:val="ColumnHeadings"/>
            </w:pPr>
            <w:r>
              <w:t>Line Total</w:t>
            </w: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>1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>F45367</w:t>
            </w: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 xml:space="preserve">Facebook Page 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A50D17" w:rsidP="009C1689">
            <w:pPr>
              <w:pStyle w:val="Amount"/>
            </w:pPr>
            <w:r>
              <w:t>54.30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A50D17" w:rsidP="009C1689">
            <w:pPr>
              <w:pStyle w:val="Amount"/>
            </w:pPr>
            <w:r>
              <w:t>54.30</w:t>
            </w: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>TW435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>Twitter Account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A50D17" w:rsidP="009C1689">
            <w:pPr>
              <w:pStyle w:val="Amount"/>
            </w:pPr>
            <w:r>
              <w:t>62.30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A50D17" w:rsidP="009C1689">
            <w:pPr>
              <w:pStyle w:val="Amount"/>
            </w:pPr>
            <w:r>
              <w:t>62.30</w:t>
            </w: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>LIK657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A50D17" w:rsidP="00AA16FA">
            <w:r>
              <w:t xml:space="preserve">LinkedIn Account 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A50D17" w:rsidP="009C1689">
            <w:pPr>
              <w:pStyle w:val="Amount"/>
            </w:pPr>
            <w:r>
              <w:t>53.89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A50D17" w:rsidP="009C1689">
            <w:pPr>
              <w:pStyle w:val="Amount"/>
            </w:pPr>
            <w:r>
              <w:t>53.89</w:t>
            </w: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1C2122" w:rsidRDefault="00A50D17" w:rsidP="00AA16FA">
            <w: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1C2122" w:rsidRDefault="00A50D17" w:rsidP="00AA16FA">
            <w:r>
              <w:t>LETT45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1C2122" w:rsidRDefault="00A50D17" w:rsidP="00AA16FA">
            <w:r>
              <w:t xml:space="preserve">Monthly Letter 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1C2122" w:rsidRDefault="00A50D17" w:rsidP="009C1689">
            <w:pPr>
              <w:pStyle w:val="Amount"/>
            </w:pPr>
            <w:r>
              <w:t>28.14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1C2122" w:rsidRDefault="00B629A1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1C2122" w:rsidRDefault="00A50D17" w:rsidP="009C1689">
            <w:pPr>
              <w:pStyle w:val="Amount"/>
            </w:pPr>
            <w:r>
              <w:t>28.14</w:t>
            </w: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A50D17" w:rsidP="00AA16FA">
            <w: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A50D17" w:rsidP="00AA16FA">
            <w:r>
              <w:t>MAT456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A50D17" w:rsidP="00AA16FA">
            <w:r>
              <w:t xml:space="preserve">Marketing Blast 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A50D17" w:rsidP="009C1689">
            <w:pPr>
              <w:pStyle w:val="Amount"/>
            </w:pPr>
            <w:r>
              <w:t>97.45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A50D17" w:rsidP="009C1689">
            <w:pPr>
              <w:pStyle w:val="Amount"/>
            </w:pPr>
            <w:r>
              <w:t>97.45</w:t>
            </w: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A50D17" w:rsidP="00AA16FA">
            <w: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A50D17" w:rsidP="00AA16FA">
            <w:r>
              <w:t>SO567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A50D17" w:rsidP="00AA16FA">
            <w:r>
              <w:t xml:space="preserve">Social Media Blast 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A50D17" w:rsidP="009C1689">
            <w:pPr>
              <w:pStyle w:val="Amount"/>
            </w:pPr>
            <w:r>
              <w:t>267.98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A50D17" w:rsidP="009C1689">
            <w:pPr>
              <w:pStyle w:val="Amount"/>
            </w:pPr>
            <w:r>
              <w:t>267.98</w:t>
            </w: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1C2122" w:rsidRDefault="00690175" w:rsidP="00AA16FA">
            <w: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1C2122" w:rsidRDefault="00690175" w:rsidP="00AA16FA">
            <w:r>
              <w:t>GOO34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1C2122" w:rsidRDefault="004A7646" w:rsidP="00AA16FA">
            <w:r>
              <w:t>Google Analytics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1C2122" w:rsidRDefault="00690175" w:rsidP="009C1689">
            <w:pPr>
              <w:pStyle w:val="Amount"/>
            </w:pPr>
            <w:r>
              <w:t>303.87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1C2122" w:rsidRDefault="00F1113C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1C2122" w:rsidRDefault="00690175" w:rsidP="009C1689">
            <w:pPr>
              <w:pStyle w:val="Amount"/>
            </w:pPr>
            <w:r>
              <w:t>303.87</w:t>
            </w: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9C1689">
            <w:pPr>
              <w:pStyle w:val="Amount"/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9C1689">
            <w:pPr>
              <w:pStyle w:val="Amount"/>
            </w:pP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</w:tr>
      <w:tr w:rsidR="00A50D17" w:rsidRPr="001C212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C1689">
            <w:pPr>
              <w:pStyle w:val="Amount"/>
            </w:pPr>
          </w:p>
        </w:tc>
      </w:tr>
      <w:tr w:rsidR="009C1689" w:rsidRPr="001C2122" w:rsidTr="00304BC4">
        <w:trPr>
          <w:cantSplit/>
          <w:trHeight w:val="216"/>
          <w:jc w:val="center"/>
        </w:trPr>
        <w:tc>
          <w:tcPr>
            <w:tcW w:w="7020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1C2122" w:rsidRDefault="009C1689" w:rsidP="00387B44">
            <w:pPr>
              <w:pStyle w:val="rightalignedtext"/>
            </w:pPr>
            <w:r>
              <w:t>Total Discount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1C2122" w:rsidRDefault="009C1689" w:rsidP="009C1689">
            <w:pPr>
              <w:pStyle w:val="Amount"/>
            </w:pP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1C2122" w:rsidRDefault="009C1689" w:rsidP="009C1689">
            <w:pPr>
              <w:pStyle w:val="Amount"/>
            </w:pPr>
          </w:p>
        </w:tc>
      </w:tr>
      <w:tr w:rsidR="00F1654D" w:rsidRPr="001C2122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C2122" w:rsidRDefault="00F1654D" w:rsidP="00387B44">
            <w:pPr>
              <w:pStyle w:val="rightalignedtext"/>
            </w:pPr>
            <w:r>
              <w:t>Subtotal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690175" w:rsidP="009355BA">
            <w:pPr>
              <w:pStyle w:val="Amount"/>
            </w:pPr>
            <w:r>
              <w:t>867.93</w:t>
            </w:r>
          </w:p>
        </w:tc>
      </w:tr>
      <w:tr w:rsidR="00F1654D" w:rsidRPr="001C2122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387B44">
            <w:pPr>
              <w:pStyle w:val="rightalignedtext"/>
            </w:pPr>
            <w:r>
              <w:t>Sales Tax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9355BA">
            <w:pPr>
              <w:pStyle w:val="Amount"/>
            </w:pPr>
          </w:p>
        </w:tc>
      </w:tr>
      <w:tr w:rsidR="00F1654D" w:rsidRPr="001C2122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387B44">
            <w:pPr>
              <w:pStyle w:val="rightalignedtext"/>
            </w:pPr>
            <w:r>
              <w:t>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690175" w:rsidP="009355BA">
            <w:pPr>
              <w:pStyle w:val="Amount"/>
            </w:pPr>
            <w:r>
              <w:t>867.93</w:t>
            </w:r>
          </w:p>
        </w:tc>
      </w:tr>
    </w:tbl>
    <w:p w:rsidR="00F1113C" w:rsidRDefault="00F1113C" w:rsidP="00F1113C"/>
    <w:p w:rsidR="00F1113C" w:rsidRDefault="00F1113C" w:rsidP="00F1113C"/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4A7646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4A7646" w:rsidRDefault="004A7646" w:rsidP="009355BA">
            <w:pPr>
              <w:pStyle w:val="SmallType"/>
              <w:rPr>
                <w:lang w:val="es-ES"/>
              </w:rPr>
            </w:pPr>
            <w:r w:rsidRPr="004A7646">
              <w:rPr>
                <w:color w:val="0070C0"/>
                <w:sz w:val="22"/>
                <w:szCs w:val="22"/>
                <w:lang w:val="es-ES"/>
              </w:rPr>
              <w:t>El costo total de $867.93 se puede pagar en dos partes si usted</w:t>
            </w:r>
            <w:r>
              <w:rPr>
                <w:color w:val="0070C0"/>
                <w:sz w:val="22"/>
                <w:szCs w:val="22"/>
                <w:lang w:val="es-ES"/>
              </w:rPr>
              <w:t xml:space="preserve"> lo necesita. (10/05 - </w:t>
            </w:r>
            <w:r w:rsidRPr="004A7646">
              <w:rPr>
                <w:color w:val="0070C0"/>
                <w:sz w:val="22"/>
                <w:szCs w:val="22"/>
                <w:lang w:val="es-ES"/>
              </w:rPr>
              <w:t xml:space="preserve">10/19) Luego quedaría un paquete mensual de $530 por seis meses que incluirá el manejo de las </w:t>
            </w:r>
            <w:r w:rsidR="003A156E">
              <w:rPr>
                <w:color w:val="0070C0"/>
                <w:sz w:val="22"/>
                <w:szCs w:val="22"/>
                <w:lang w:val="es-ES"/>
              </w:rPr>
              <w:t xml:space="preserve">redes sociales, carta informativa mensual, </w:t>
            </w:r>
            <w:r w:rsidRPr="004A7646">
              <w:rPr>
                <w:color w:val="0070C0"/>
                <w:sz w:val="22"/>
                <w:szCs w:val="22"/>
                <w:lang w:val="es-ES"/>
              </w:rPr>
              <w:t xml:space="preserve">y google </w:t>
            </w:r>
            <w:proofErr w:type="spellStart"/>
            <w:r w:rsidRPr="004A7646">
              <w:rPr>
                <w:color w:val="0070C0"/>
                <w:sz w:val="22"/>
                <w:szCs w:val="22"/>
                <w:lang w:val="es-ES"/>
              </w:rPr>
              <w:t>an</w:t>
            </w:r>
            <w:bookmarkStart w:id="0" w:name="_GoBack"/>
            <w:bookmarkEnd w:id="0"/>
            <w:r w:rsidRPr="004A7646">
              <w:rPr>
                <w:color w:val="0070C0"/>
                <w:sz w:val="22"/>
                <w:szCs w:val="22"/>
                <w:lang w:val="es-ES"/>
              </w:rPr>
              <w:t>alytics</w:t>
            </w:r>
            <w:proofErr w:type="spellEnd"/>
            <w:r>
              <w:rPr>
                <w:lang w:val="es-ES"/>
              </w:rPr>
              <w:t xml:space="preserve">. </w:t>
            </w:r>
          </w:p>
        </w:tc>
      </w:tr>
    </w:tbl>
    <w:p w:rsidR="009C1689" w:rsidRPr="004A7646" w:rsidRDefault="009C1689" w:rsidP="009C1689">
      <w:pPr>
        <w:pStyle w:val="thankyou"/>
        <w:rPr>
          <w:lang w:val="es-ES"/>
        </w:rPr>
      </w:pPr>
      <w:proofErr w:type="spellStart"/>
      <w:r w:rsidRPr="004A7646">
        <w:rPr>
          <w:lang w:val="es-ES"/>
        </w:rPr>
        <w:t>Thank</w:t>
      </w:r>
      <w:proofErr w:type="spellEnd"/>
      <w:r w:rsidRPr="004A7646">
        <w:rPr>
          <w:lang w:val="es-ES"/>
        </w:rPr>
        <w:t xml:space="preserve"> </w:t>
      </w:r>
      <w:proofErr w:type="spellStart"/>
      <w:r w:rsidRPr="004A7646">
        <w:rPr>
          <w:lang w:val="es-ES"/>
        </w:rPr>
        <w:t>you</w:t>
      </w:r>
      <w:proofErr w:type="spellEnd"/>
      <w:r w:rsidRPr="004A7646">
        <w:rPr>
          <w:lang w:val="es-ES"/>
        </w:rPr>
        <w:t xml:space="preserve"> </w:t>
      </w:r>
      <w:proofErr w:type="spellStart"/>
      <w:r w:rsidRPr="004A7646">
        <w:rPr>
          <w:lang w:val="es-ES"/>
        </w:rPr>
        <w:t>for</w:t>
      </w:r>
      <w:proofErr w:type="spellEnd"/>
      <w:r w:rsidRPr="004A7646">
        <w:rPr>
          <w:lang w:val="es-ES"/>
        </w:rPr>
        <w:t xml:space="preserve"> </w:t>
      </w:r>
      <w:proofErr w:type="spellStart"/>
      <w:r w:rsidRPr="004A7646">
        <w:rPr>
          <w:lang w:val="es-ES"/>
        </w:rPr>
        <w:t>your</w:t>
      </w:r>
      <w:proofErr w:type="spellEnd"/>
      <w:r w:rsidRPr="004A7646">
        <w:rPr>
          <w:lang w:val="es-ES"/>
        </w:rPr>
        <w:t xml:space="preserve"> </w:t>
      </w:r>
      <w:proofErr w:type="spellStart"/>
      <w:r w:rsidRPr="004A7646">
        <w:rPr>
          <w:lang w:val="es-ES"/>
        </w:rPr>
        <w:t>business</w:t>
      </w:r>
      <w:proofErr w:type="spellEnd"/>
      <w:r w:rsidRPr="004A7646">
        <w:rPr>
          <w:lang w:val="es-ES"/>
        </w:rPr>
        <w:t>!</w:t>
      </w:r>
    </w:p>
    <w:p w:rsidR="00CA1C8D" w:rsidRPr="00304BC4" w:rsidRDefault="003A156E" w:rsidP="00304BC4">
      <w:pPr>
        <w:pStyle w:val="lowercenteredtext"/>
      </w:pPr>
      <w:sdt>
        <w:sdtPr>
          <w:id w:val="716560525"/>
          <w:placeholder>
            <w:docPart w:val="045403666B274AA595B7472951E153DF"/>
          </w:placeholder>
        </w:sdtPr>
        <w:sdtEndPr/>
        <w:sdtContent>
          <w:r w:rsidR="00690175" w:rsidRPr="004A7646">
            <w:rPr>
              <w:lang w:val="es-ES"/>
            </w:rPr>
            <w:t>Nelly Ruiz</w:t>
          </w:r>
        </w:sdtContent>
      </w:sdt>
      <w:r w:rsidR="00304BC4" w:rsidRPr="004A7646">
        <w:rPr>
          <w:lang w:val="es-ES"/>
        </w:rPr>
        <w:t xml:space="preserve">  </w:t>
      </w:r>
      <w:sdt>
        <w:sdtPr>
          <w:id w:val="716560527"/>
          <w:placeholder>
            <w:docPart w:val="502C292A24DB4229ACAC38BDC34C0452"/>
          </w:placeholder>
        </w:sdtPr>
        <w:sdtEndPr/>
        <w:sdtContent>
          <w:r w:rsidR="00690175" w:rsidRPr="004A7646">
            <w:rPr>
              <w:lang w:val="es-ES"/>
            </w:rPr>
            <w:t>3630 NW 20</w:t>
          </w:r>
          <w:r w:rsidR="00690175" w:rsidRPr="004A7646">
            <w:rPr>
              <w:vertAlign w:val="superscript"/>
              <w:lang w:val="es-ES"/>
            </w:rPr>
            <w:t>Th</w:t>
          </w:r>
          <w:r w:rsidR="00690175" w:rsidRPr="004A7646">
            <w:rPr>
              <w:lang w:val="es-ES"/>
            </w:rPr>
            <w:t xml:space="preserve"> </w:t>
          </w:r>
          <w:proofErr w:type="spellStart"/>
          <w:r w:rsidR="00690175" w:rsidRPr="004A7646">
            <w:rPr>
              <w:lang w:val="es-ES"/>
            </w:rPr>
            <w:t>St</w:t>
          </w:r>
          <w:proofErr w:type="spellEnd"/>
          <w:r w:rsidR="00690175" w:rsidRPr="004A7646">
            <w:rPr>
              <w:lang w:val="es-ES"/>
            </w:rPr>
            <w:t xml:space="preserve"> </w:t>
          </w:r>
        </w:sdtContent>
      </w:sdt>
      <w:r w:rsidR="00304BC4" w:rsidRPr="004A7646">
        <w:rPr>
          <w:lang w:val="es-ES"/>
        </w:rPr>
        <w:t xml:space="preserve">, </w:t>
      </w:r>
      <w:sdt>
        <w:sdtPr>
          <w:id w:val="716560530"/>
          <w:placeholder>
            <w:docPart w:val="2CC4A1FAD5944F37BA86F3A0D20A7936"/>
          </w:placeholder>
        </w:sdtPr>
        <w:sdtEndPr/>
        <w:sdtContent>
          <w:proofErr w:type="spellStart"/>
          <w:r w:rsidR="00690175" w:rsidRPr="004A7646">
            <w:rPr>
              <w:lang w:val="es-ES"/>
            </w:rPr>
            <w:t>Coconut</w:t>
          </w:r>
          <w:proofErr w:type="spellEnd"/>
          <w:r w:rsidR="00690175" w:rsidRPr="004A7646">
            <w:rPr>
              <w:lang w:val="es-ES"/>
            </w:rPr>
            <w:t xml:space="preserve"> Creek FL 33066</w:t>
          </w:r>
        </w:sdtContent>
      </w:sdt>
      <w:r w:rsidR="00304BC4" w:rsidRPr="004A7646">
        <w:rPr>
          <w:lang w:val="es-ES"/>
        </w:rPr>
        <w:t xml:space="preserve">  </w:t>
      </w:r>
      <w:proofErr w:type="spellStart"/>
      <w:r w:rsidR="00304BC4" w:rsidRPr="004A7646">
        <w:rPr>
          <w:lang w:val="es-ES"/>
        </w:rPr>
        <w:t>Phon</w:t>
      </w:r>
      <w:proofErr w:type="spellEnd"/>
      <w:r w:rsidR="00304BC4" w:rsidRPr="00304BC4">
        <w:t xml:space="preserve">e </w:t>
      </w:r>
      <w:sdt>
        <w:sdtPr>
          <w:id w:val="716560532"/>
          <w:placeholder>
            <w:docPart w:val="5D3D5EF5F44E4A5CB3C27EC88A720F54"/>
          </w:placeholder>
        </w:sdtPr>
        <w:sdtEndPr/>
        <w:sdtContent>
          <w:r w:rsidR="00690175">
            <w:t>9548819002</w:t>
          </w:r>
        </w:sdtContent>
      </w:sdt>
      <w:r w:rsidR="00304BC4" w:rsidRPr="00304BC4">
        <w:t xml:space="preserve">    </w:t>
      </w:r>
      <w:sdt>
        <w:sdtPr>
          <w:id w:val="716560542"/>
          <w:placeholder>
            <w:docPart w:val="C70F35FEC8544A60A97B336F04D2AB37"/>
          </w:placeholder>
        </w:sdtPr>
        <w:sdtEndPr/>
        <w:sdtContent>
          <w:hyperlink r:id="rId6" w:history="1">
            <w:r w:rsidR="00690175" w:rsidRPr="002D5935">
              <w:rPr>
                <w:rStyle w:val="Hyperlink"/>
              </w:rPr>
              <w:t>rui.n3lly@gmail.com</w:t>
            </w:r>
          </w:hyperlink>
          <w:r w:rsidR="00690175">
            <w:t xml:space="preserve"> </w:t>
          </w:r>
        </w:sdtContent>
      </w:sdt>
    </w:p>
    <w:sectPr w:rsidR="00CA1C8D" w:rsidRPr="00304BC4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C5"/>
    <w:rsid w:val="00010191"/>
    <w:rsid w:val="000653AC"/>
    <w:rsid w:val="000725B8"/>
    <w:rsid w:val="000E042A"/>
    <w:rsid w:val="000F1048"/>
    <w:rsid w:val="000F6B47"/>
    <w:rsid w:val="000F7D4F"/>
    <w:rsid w:val="00140EA0"/>
    <w:rsid w:val="001E4A8B"/>
    <w:rsid w:val="001F0F9F"/>
    <w:rsid w:val="00202E66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A156E"/>
    <w:rsid w:val="003E5FCD"/>
    <w:rsid w:val="00441785"/>
    <w:rsid w:val="00442CDA"/>
    <w:rsid w:val="0045588D"/>
    <w:rsid w:val="004A619A"/>
    <w:rsid w:val="004A7646"/>
    <w:rsid w:val="004F202D"/>
    <w:rsid w:val="005209B5"/>
    <w:rsid w:val="00521569"/>
    <w:rsid w:val="005865E7"/>
    <w:rsid w:val="00663E19"/>
    <w:rsid w:val="00690175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C5A0E"/>
    <w:rsid w:val="008E45DF"/>
    <w:rsid w:val="009355BA"/>
    <w:rsid w:val="00953D43"/>
    <w:rsid w:val="00954EF9"/>
    <w:rsid w:val="00960F84"/>
    <w:rsid w:val="009A0A91"/>
    <w:rsid w:val="009A5CC5"/>
    <w:rsid w:val="009C1689"/>
    <w:rsid w:val="009D0ECF"/>
    <w:rsid w:val="009D7158"/>
    <w:rsid w:val="00A42A8C"/>
    <w:rsid w:val="00A472D4"/>
    <w:rsid w:val="00A50D17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9178F"/>
    <w:rsid w:val="00C50F0E"/>
    <w:rsid w:val="00C650E6"/>
    <w:rsid w:val="00C810A3"/>
    <w:rsid w:val="00CA1C8D"/>
    <w:rsid w:val="00CA4BCD"/>
    <w:rsid w:val="00D10BE7"/>
    <w:rsid w:val="00D719AB"/>
    <w:rsid w:val="00D824D4"/>
    <w:rsid w:val="00E020A7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0516A5"/>
  <w15:docId w15:val="{82A9E45C-C5BA-40F3-B02D-C63E9BA5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Heading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Heading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8200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styleId="Hyperlink">
    <w:name w:val="Hyperlink"/>
    <w:basedOn w:val="DefaultParagraphFont"/>
    <w:unhideWhenUsed/>
    <w:rsid w:val="00690175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i.n3ll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0\AppData\Roaming\Microsoft\Templates\Sales%20quote%20(Gree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4013FCB447412FAFBBF78E3006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4D051-9972-43AB-9461-1E7120DC66AA}"/>
      </w:docPartPr>
      <w:docPartBody>
        <w:p w:rsidR="00573138" w:rsidRDefault="00C122E0">
          <w:pPr>
            <w:pStyle w:val="424013FCB447412FAFBBF78E30069323"/>
          </w:pPr>
          <w:r>
            <w:t>[Your company slogan]</w:t>
          </w:r>
        </w:p>
      </w:docPartBody>
    </w:docPart>
    <w:docPart>
      <w:docPartPr>
        <w:name w:val="0B6A8FA1D20C410BA3D9812859A24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3D068-F8FA-498A-B492-F872454A7707}"/>
      </w:docPartPr>
      <w:docPartBody>
        <w:p w:rsidR="00573138" w:rsidRDefault="00C122E0">
          <w:pPr>
            <w:pStyle w:val="0B6A8FA1D20C410BA3D9812859A24692"/>
          </w:pPr>
          <w:r>
            <w:t>[Enter date]</w:t>
          </w:r>
        </w:p>
      </w:docPartBody>
    </w:docPart>
    <w:docPart>
      <w:docPartPr>
        <w:name w:val="1D1967B5422642C8B9EDF8D3489CA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7EF0F-1B26-4C91-A1ED-11280DCABA1B}"/>
      </w:docPartPr>
      <w:docPartBody>
        <w:p w:rsidR="00573138" w:rsidRDefault="00C122E0">
          <w:pPr>
            <w:pStyle w:val="1D1967B5422642C8B9EDF8D3489CAF1A"/>
          </w:pPr>
          <w:r>
            <w:t>[100]</w:t>
          </w:r>
        </w:p>
      </w:docPartBody>
    </w:docPart>
    <w:docPart>
      <w:docPartPr>
        <w:name w:val="050B590A94524236879EFC66C49F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0B395-1DDF-4C9C-8F83-5D5A440EAEF1}"/>
      </w:docPartPr>
      <w:docPartBody>
        <w:p w:rsidR="00573138" w:rsidRDefault="00C122E0">
          <w:pPr>
            <w:pStyle w:val="050B590A94524236879EFC66C49FF304"/>
          </w:pPr>
          <w:r>
            <w:t>[Enter date]</w:t>
          </w:r>
        </w:p>
      </w:docPartBody>
    </w:docPart>
    <w:docPart>
      <w:docPartPr>
        <w:name w:val="8BA525CC1BF84413A95D644B7C1A6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68F47-EF1E-4909-9684-DE1DE526F7D3}"/>
      </w:docPartPr>
      <w:docPartBody>
        <w:p w:rsidR="00573138" w:rsidRDefault="00C122E0">
          <w:pPr>
            <w:pStyle w:val="8BA525CC1BF84413A95D644B7C1A6FA7"/>
          </w:pPr>
          <w:r>
            <w:rPr>
              <w:rStyle w:val="PlaceholderText"/>
            </w:rPr>
            <w:t>[Name]</w:t>
          </w:r>
        </w:p>
      </w:docPartBody>
    </w:docPart>
    <w:docPart>
      <w:docPartPr>
        <w:name w:val="42249168EF1D49F6B9E64BEB73F9A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36FA-8711-4758-89A1-6AF764727315}"/>
      </w:docPartPr>
      <w:docPartBody>
        <w:p w:rsidR="00573138" w:rsidRDefault="00C122E0">
          <w:pPr>
            <w:pStyle w:val="42249168EF1D49F6B9E64BEB73F9AD9A"/>
          </w:pPr>
          <w:r>
            <w:t>[Street Address]</w:t>
          </w:r>
        </w:p>
      </w:docPartBody>
    </w:docPart>
    <w:docPart>
      <w:docPartPr>
        <w:name w:val="DD51DE5D2F8F4DD988CBFF82EBDF5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8DF83-1218-4F87-B24E-7A57B5383AA9}"/>
      </w:docPartPr>
      <w:docPartBody>
        <w:p w:rsidR="00573138" w:rsidRDefault="00C122E0">
          <w:pPr>
            <w:pStyle w:val="DD51DE5D2F8F4DD988CBFF82EBDF52B5"/>
          </w:pPr>
          <w:r>
            <w:rPr>
              <w:rStyle w:val="PlaceholderText"/>
            </w:rPr>
            <w:t>[City, ST  ZIP Code]</w:t>
          </w:r>
        </w:p>
      </w:docPartBody>
    </w:docPart>
    <w:docPart>
      <w:docPartPr>
        <w:name w:val="8D8EC01F3C5E412B80CA29FADCF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B74E-E037-47E2-87AD-35DEDB8AC555}"/>
      </w:docPartPr>
      <w:docPartBody>
        <w:p w:rsidR="00573138" w:rsidRDefault="00C122E0">
          <w:pPr>
            <w:pStyle w:val="8D8EC01F3C5E412B80CA29FADCF447E6"/>
          </w:pPr>
          <w:r>
            <w:t>[ABC12345]</w:t>
          </w:r>
        </w:p>
      </w:docPartBody>
    </w:docPart>
    <w:docPart>
      <w:docPartPr>
        <w:name w:val="045403666B274AA595B7472951E1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874C5-B7F1-46DD-84FC-940EA48B6209}"/>
      </w:docPartPr>
      <w:docPartBody>
        <w:p w:rsidR="00573138" w:rsidRDefault="00C122E0">
          <w:pPr>
            <w:pStyle w:val="045403666B274AA595B7472951E153DF"/>
          </w:pPr>
          <w:r w:rsidRPr="00800EEC">
            <w:rPr>
              <w:rStyle w:val="PlaceholderText"/>
            </w:rPr>
            <w:t>[Your Company Name]</w:t>
          </w:r>
        </w:p>
      </w:docPartBody>
    </w:docPart>
    <w:docPart>
      <w:docPartPr>
        <w:name w:val="502C292A24DB4229ACAC38BDC34C0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7D5F2-3799-401B-941C-D4A910A4D87C}"/>
      </w:docPartPr>
      <w:docPartBody>
        <w:p w:rsidR="00573138" w:rsidRDefault="00C122E0">
          <w:pPr>
            <w:pStyle w:val="502C292A24DB4229ACAC38BDC34C0452"/>
          </w:pPr>
          <w:r w:rsidRPr="00800EEC">
            <w:rPr>
              <w:rStyle w:val="PlaceholderText"/>
            </w:rPr>
            <w:t>[Street Address]</w:t>
          </w:r>
        </w:p>
      </w:docPartBody>
    </w:docPart>
    <w:docPart>
      <w:docPartPr>
        <w:name w:val="2CC4A1FAD5944F37BA86F3A0D20A7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6F9F-A46C-4242-97A1-C2F005C352AF}"/>
      </w:docPartPr>
      <w:docPartBody>
        <w:p w:rsidR="00573138" w:rsidRDefault="00C122E0">
          <w:pPr>
            <w:pStyle w:val="2CC4A1FAD5944F37BA86F3A0D20A7936"/>
          </w:pPr>
          <w:r w:rsidRPr="00800EEC">
            <w:rPr>
              <w:rStyle w:val="PlaceholderText"/>
            </w:rPr>
            <w:t>[City, ST  ZIP Code]</w:t>
          </w:r>
        </w:p>
      </w:docPartBody>
    </w:docPart>
    <w:docPart>
      <w:docPartPr>
        <w:name w:val="5D3D5EF5F44E4A5CB3C27EC88A72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C4D8C-4A08-44FB-A53B-2DD8D1E661FD}"/>
      </w:docPartPr>
      <w:docPartBody>
        <w:p w:rsidR="00573138" w:rsidRDefault="00C122E0">
          <w:pPr>
            <w:pStyle w:val="5D3D5EF5F44E4A5CB3C27EC88A720F54"/>
          </w:pPr>
          <w:r w:rsidRPr="00800EEC">
            <w:t>[000-000-0000]</w:t>
          </w:r>
        </w:p>
      </w:docPartBody>
    </w:docPart>
    <w:docPart>
      <w:docPartPr>
        <w:name w:val="C70F35FEC8544A60A97B336F04D2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EC00F-D8ED-4A52-9166-32CF0EE0CD5F}"/>
      </w:docPartPr>
      <w:docPartBody>
        <w:p w:rsidR="00573138" w:rsidRDefault="00C122E0">
          <w:pPr>
            <w:pStyle w:val="C70F35FEC8544A60A97B336F04D2AB37"/>
          </w:pPr>
          <w:r w:rsidRPr="00800EEC"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E0"/>
    <w:rsid w:val="00573138"/>
    <w:rsid w:val="00574EA6"/>
    <w:rsid w:val="00C1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013FCB447412FAFBBF78E30069323">
    <w:name w:val="424013FCB447412FAFBBF78E30069323"/>
  </w:style>
  <w:style w:type="paragraph" w:customStyle="1" w:styleId="0B6A8FA1D20C410BA3D9812859A24692">
    <w:name w:val="0B6A8FA1D20C410BA3D9812859A24692"/>
  </w:style>
  <w:style w:type="paragraph" w:customStyle="1" w:styleId="1D1967B5422642C8B9EDF8D3489CAF1A">
    <w:name w:val="1D1967B5422642C8B9EDF8D3489CAF1A"/>
  </w:style>
  <w:style w:type="paragraph" w:customStyle="1" w:styleId="050B590A94524236879EFC66C49FF304">
    <w:name w:val="050B590A94524236879EFC66C49FF30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525CC1BF84413A95D644B7C1A6FA7">
    <w:name w:val="8BA525CC1BF84413A95D644B7C1A6FA7"/>
  </w:style>
  <w:style w:type="paragraph" w:customStyle="1" w:styleId="713AD9190B4D402FAEE227A6CFD5D4A0">
    <w:name w:val="713AD9190B4D402FAEE227A6CFD5D4A0"/>
  </w:style>
  <w:style w:type="paragraph" w:customStyle="1" w:styleId="42249168EF1D49F6B9E64BEB73F9AD9A">
    <w:name w:val="42249168EF1D49F6B9E64BEB73F9AD9A"/>
  </w:style>
  <w:style w:type="paragraph" w:customStyle="1" w:styleId="DD51DE5D2F8F4DD988CBFF82EBDF52B5">
    <w:name w:val="DD51DE5D2F8F4DD988CBFF82EBDF52B5"/>
  </w:style>
  <w:style w:type="paragraph" w:customStyle="1" w:styleId="21FAAE07DE6541229DBA756EF5AC6CA4">
    <w:name w:val="21FAAE07DE6541229DBA756EF5AC6CA4"/>
  </w:style>
  <w:style w:type="paragraph" w:customStyle="1" w:styleId="8D8EC01F3C5E412B80CA29FADCF447E6">
    <w:name w:val="8D8EC01F3C5E412B80CA29FADCF447E6"/>
  </w:style>
  <w:style w:type="paragraph" w:customStyle="1" w:styleId="045403666B274AA595B7472951E153DF">
    <w:name w:val="045403666B274AA595B7472951E153DF"/>
  </w:style>
  <w:style w:type="paragraph" w:customStyle="1" w:styleId="502C292A24DB4229ACAC38BDC34C0452">
    <w:name w:val="502C292A24DB4229ACAC38BDC34C0452"/>
  </w:style>
  <w:style w:type="paragraph" w:customStyle="1" w:styleId="2CC4A1FAD5944F37BA86F3A0D20A7936">
    <w:name w:val="2CC4A1FAD5944F37BA86F3A0D20A7936"/>
  </w:style>
  <w:style w:type="paragraph" w:customStyle="1" w:styleId="5D3D5EF5F44E4A5CB3C27EC88A720F54">
    <w:name w:val="5D3D5EF5F44E4A5CB3C27EC88A720F54"/>
  </w:style>
  <w:style w:type="paragraph" w:customStyle="1" w:styleId="672D365C9A7542AE8DEE9EC44017B045">
    <w:name w:val="672D365C9A7542AE8DEE9EC44017B045"/>
  </w:style>
  <w:style w:type="paragraph" w:customStyle="1" w:styleId="C70F35FEC8544A60A97B336F04D2AB37">
    <w:name w:val="C70F35FEC8544A60A97B336F04D2AB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quote (Green design).dotx</Template>
  <TotalTime>39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quote (Green design)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1000</dc:creator>
  <cp:keywords/>
  <cp:lastModifiedBy>1000</cp:lastModifiedBy>
  <cp:revision>3</cp:revision>
  <cp:lastPrinted>2004-09-20T22:59:00Z</cp:lastPrinted>
  <dcterms:created xsi:type="dcterms:W3CDTF">2016-09-30T13:23:00Z</dcterms:created>
  <dcterms:modified xsi:type="dcterms:W3CDTF">2016-09-30T14:25:00Z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